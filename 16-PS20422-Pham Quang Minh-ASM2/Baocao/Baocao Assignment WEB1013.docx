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F204" w14:textId="77777777" w:rsidR="006E42F7" w:rsidRPr="00577C23" w:rsidRDefault="00033F5E" w:rsidP="00592AB0">
      <w:pPr>
        <w:spacing w:before="240"/>
        <w:jc w:val="center"/>
        <w:rPr>
          <w:rFonts w:cs="Times New Roman"/>
          <w:b/>
          <w:color w:val="002060"/>
          <w:sz w:val="52"/>
          <w:szCs w:val="50"/>
        </w:rPr>
      </w:pPr>
      <w:r w:rsidRPr="00033F5E">
        <w:rPr>
          <w:rFonts w:cs="Times New Roman"/>
          <w:b/>
          <w:noProof/>
          <w:color w:val="002060"/>
          <w:sz w:val="52"/>
          <w:szCs w:val="50"/>
        </w:rPr>
        <w:drawing>
          <wp:anchor distT="0" distB="0" distL="114300" distR="114300" simplePos="0" relativeHeight="251660288" behindDoc="0" locked="0" layoutInCell="1" hidden="0" allowOverlap="1" wp14:anchorId="6D7F3692" wp14:editId="445D82EA">
            <wp:simplePos x="0" y="0"/>
            <wp:positionH relativeFrom="column">
              <wp:posOffset>1596390</wp:posOffset>
            </wp:positionH>
            <wp:positionV relativeFrom="paragraph">
              <wp:posOffset>-635</wp:posOffset>
            </wp:positionV>
            <wp:extent cx="2438095" cy="847619"/>
            <wp:effectExtent l="0" t="0" r="0" b="0"/>
            <wp:wrapNone/>
            <wp:docPr id="487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847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7F531A" w14:textId="77777777" w:rsidR="00033F5E" w:rsidRDefault="00033F5E" w:rsidP="007138C8">
      <w:pPr>
        <w:jc w:val="center"/>
        <w:rPr>
          <w:rFonts w:cs="Times New Roman"/>
          <w:b/>
          <w:color w:val="002060"/>
          <w:sz w:val="52"/>
          <w:szCs w:val="50"/>
        </w:rPr>
      </w:pPr>
    </w:p>
    <w:p w14:paraId="2BA3E982" w14:textId="77777777" w:rsidR="00033F5E" w:rsidRDefault="00033F5E" w:rsidP="007138C8">
      <w:pPr>
        <w:jc w:val="center"/>
        <w:rPr>
          <w:rFonts w:cs="Times New Roman"/>
          <w:b/>
          <w:color w:val="002060"/>
          <w:sz w:val="52"/>
          <w:szCs w:val="50"/>
        </w:rPr>
      </w:pPr>
    </w:p>
    <w:p w14:paraId="4A41EAA1" w14:textId="77777777" w:rsidR="00033F5E" w:rsidRDefault="00033F5E" w:rsidP="007138C8">
      <w:pPr>
        <w:jc w:val="center"/>
        <w:rPr>
          <w:rFonts w:cs="Times New Roman"/>
          <w:b/>
          <w:color w:val="002060"/>
          <w:sz w:val="52"/>
          <w:szCs w:val="50"/>
        </w:rPr>
      </w:pPr>
      <w:r w:rsidRPr="00033F5E">
        <w:rPr>
          <w:rFonts w:cs="Times New Roman"/>
          <w:b/>
          <w:noProof/>
          <w:color w:val="002060"/>
          <w:sz w:val="52"/>
          <w:szCs w:val="5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27418DC" wp14:editId="4AEA7F32">
                <wp:simplePos x="0" y="0"/>
                <wp:positionH relativeFrom="margin">
                  <wp:align>left</wp:align>
                </wp:positionH>
                <wp:positionV relativeFrom="paragraph">
                  <wp:posOffset>542949</wp:posOffset>
                </wp:positionV>
                <wp:extent cx="5743575" cy="1684077"/>
                <wp:effectExtent l="0" t="0" r="9525" b="0"/>
                <wp:wrapNone/>
                <wp:docPr id="4870" name="Rectangle 4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684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6AFA91" w14:textId="77777777" w:rsidR="00033F5E" w:rsidRDefault="00033F5E" w:rsidP="00033F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9900"/>
                                <w:sz w:val="44"/>
                              </w:rPr>
                              <w:t>BÁO CÁO ASSIGNMENT</w:t>
                            </w:r>
                          </w:p>
                          <w:p w14:paraId="441B3AC2" w14:textId="1C0F5FBD" w:rsidR="00033F5E" w:rsidRDefault="001B0C31" w:rsidP="00033F5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smallCaps/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5B9BD5"/>
                                <w:sz w:val="36"/>
                                <w:szCs w:val="36"/>
                              </w:rPr>
                              <w:t>[</w:t>
                            </w:r>
                            <w:r w:rsidR="00611EDF">
                              <w:rPr>
                                <w:b/>
                                <w:smallCaps/>
                                <w:color w:val="5B9BD5"/>
                                <w:sz w:val="36"/>
                                <w:szCs w:val="36"/>
                              </w:rPr>
                              <w:t>Trang web SBTC Esport</w:t>
                            </w:r>
                            <w:r>
                              <w:rPr>
                                <w:b/>
                                <w:smallCaps/>
                                <w:color w:val="5B9BD5"/>
                                <w:sz w:val="36"/>
                                <w:szCs w:val="36"/>
                              </w:rPr>
                              <w:t xml:space="preserve">] </w:t>
                            </w:r>
                          </w:p>
                          <w:p w14:paraId="63A9F326" w14:textId="77777777" w:rsidR="00033F5E" w:rsidRDefault="00033F5E" w:rsidP="00033F5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mallCaps/>
                                <w:color w:val="000000"/>
                                <w:sz w:val="36"/>
                              </w:rPr>
                            </w:pPr>
                          </w:p>
                          <w:p w14:paraId="09E1EE5F" w14:textId="77777777" w:rsidR="00033F5E" w:rsidRPr="00033F5E" w:rsidRDefault="00033F5E" w:rsidP="00033F5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4"/>
                              </w:rPr>
                            </w:pPr>
                            <w:r w:rsidRPr="00033F5E">
                              <w:rPr>
                                <w:smallCaps/>
                                <w:color w:val="000000"/>
                                <w:sz w:val="32"/>
                              </w:rPr>
                              <w:t>MÔN XÂY D</w:t>
                            </w:r>
                            <w:r w:rsidR="001B0C31">
                              <w:rPr>
                                <w:smallCaps/>
                                <w:color w:val="000000"/>
                                <w:sz w:val="32"/>
                              </w:rPr>
                              <w:t>Ự</w:t>
                            </w:r>
                            <w:r w:rsidRPr="00033F5E">
                              <w:rPr>
                                <w:smallCaps/>
                                <w:color w:val="000000"/>
                                <w:sz w:val="32"/>
                              </w:rPr>
                              <w:t>NG TRANG WEB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418DC" id="Rectangle 4870" o:spid="_x0000_s1026" style="position:absolute;left:0;text-align:left;margin-left:0;margin-top:42.75pt;width:452.25pt;height:132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" fillcolor="white [3201]" stroked="f">
                <v:textbox inset="2.53958mm,1.2694mm,2.53958mm,1.2694mm">
                  <w:txbxContent>
                    <w:p w14:paraId="156AFA91" w14:textId="77777777" w:rsidR="00033F5E" w:rsidRDefault="00033F5E" w:rsidP="00033F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FF9900"/>
                          <w:sz w:val="44"/>
                        </w:rPr>
                        <w:t>BÁO CÁO ASSIGNMENT</w:t>
                      </w:r>
                    </w:p>
                    <w:p w14:paraId="441B3AC2" w14:textId="1C0F5FBD" w:rsidR="00033F5E" w:rsidRDefault="001B0C31" w:rsidP="00033F5E">
                      <w:pPr>
                        <w:spacing w:line="258" w:lineRule="auto"/>
                        <w:jc w:val="center"/>
                        <w:textDirection w:val="btLr"/>
                        <w:rPr>
                          <w:b/>
                          <w:smallCaps/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mallCaps/>
                          <w:color w:val="5B9BD5"/>
                          <w:sz w:val="36"/>
                          <w:szCs w:val="36"/>
                        </w:rPr>
                        <w:t>[</w:t>
                      </w:r>
                      <w:r w:rsidR="00611EDF">
                        <w:rPr>
                          <w:b/>
                          <w:smallCaps/>
                          <w:color w:val="5B9BD5"/>
                          <w:sz w:val="36"/>
                          <w:szCs w:val="36"/>
                        </w:rPr>
                        <w:t>Trang web SBTC Esport</w:t>
                      </w:r>
                      <w:r>
                        <w:rPr>
                          <w:b/>
                          <w:smallCaps/>
                          <w:color w:val="5B9BD5"/>
                          <w:sz w:val="36"/>
                          <w:szCs w:val="36"/>
                        </w:rPr>
                        <w:t xml:space="preserve">] </w:t>
                      </w:r>
                    </w:p>
                    <w:p w14:paraId="63A9F326" w14:textId="77777777" w:rsidR="00033F5E" w:rsidRDefault="00033F5E" w:rsidP="00033F5E">
                      <w:pPr>
                        <w:spacing w:line="258" w:lineRule="auto"/>
                        <w:jc w:val="center"/>
                        <w:textDirection w:val="btLr"/>
                        <w:rPr>
                          <w:smallCaps/>
                          <w:color w:val="000000"/>
                          <w:sz w:val="36"/>
                        </w:rPr>
                      </w:pPr>
                    </w:p>
                    <w:p w14:paraId="09E1EE5F" w14:textId="77777777" w:rsidR="00033F5E" w:rsidRPr="00033F5E" w:rsidRDefault="00033F5E" w:rsidP="00033F5E">
                      <w:pPr>
                        <w:spacing w:line="258" w:lineRule="auto"/>
                        <w:jc w:val="center"/>
                        <w:textDirection w:val="btLr"/>
                        <w:rPr>
                          <w:sz w:val="24"/>
                        </w:rPr>
                      </w:pPr>
                      <w:r w:rsidRPr="00033F5E">
                        <w:rPr>
                          <w:smallCaps/>
                          <w:color w:val="000000"/>
                          <w:sz w:val="32"/>
                        </w:rPr>
                        <w:t>MÔN XÂY D</w:t>
                      </w:r>
                      <w:r w:rsidR="001B0C31">
                        <w:rPr>
                          <w:smallCaps/>
                          <w:color w:val="000000"/>
                          <w:sz w:val="32"/>
                        </w:rPr>
                        <w:t>Ự</w:t>
                      </w:r>
                      <w:r w:rsidRPr="00033F5E">
                        <w:rPr>
                          <w:smallCaps/>
                          <w:color w:val="000000"/>
                          <w:sz w:val="32"/>
                        </w:rPr>
                        <w:t>NG TRANG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D30A7D" w14:textId="77777777" w:rsidR="007138C8" w:rsidRDefault="00033F5E" w:rsidP="007138C8">
      <w:pPr>
        <w:jc w:val="center"/>
        <w:rPr>
          <w:rFonts w:cs="Times New Roman"/>
          <w:b/>
          <w:color w:val="002060"/>
          <w:sz w:val="52"/>
          <w:szCs w:val="50"/>
        </w:rPr>
      </w:pPr>
      <w:r>
        <w:rPr>
          <w:rFonts w:cs="Times New Roman"/>
          <w:b/>
          <w:color w:val="002060"/>
          <w:sz w:val="52"/>
          <w:szCs w:val="50"/>
        </w:rPr>
        <w:t>Môn: Xây dựng trang Web</w:t>
      </w:r>
    </w:p>
    <w:p w14:paraId="04463BC0" w14:textId="77777777" w:rsidR="00033F5E" w:rsidRPr="007138C8" w:rsidRDefault="00033F5E" w:rsidP="00033F5E">
      <w:pPr>
        <w:rPr>
          <w:rFonts w:cs="Times New Roman"/>
          <w:b/>
          <w:color w:val="002060"/>
          <w:sz w:val="52"/>
          <w:szCs w:val="50"/>
        </w:rPr>
      </w:pPr>
    </w:p>
    <w:p w14:paraId="156EDC2A" w14:textId="77777777" w:rsidR="007138C8" w:rsidRPr="00592AB0" w:rsidRDefault="007138C8" w:rsidP="00592AB0">
      <w:pPr>
        <w:spacing w:before="240" w:after="360"/>
        <w:jc w:val="center"/>
        <w:rPr>
          <w:b/>
          <w:color w:val="4F81BD" w:themeColor="accent1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5900FF90" w14:textId="77777777" w:rsidR="00C377C7" w:rsidRDefault="00C377C7" w:rsidP="00E87414">
      <w:pPr>
        <w:spacing w:before="240" w:after="0"/>
        <w:jc w:val="both"/>
        <w:rPr>
          <w:b/>
          <w:color w:val="4F81BD" w:themeColor="accent1"/>
          <w:sz w:val="40"/>
        </w:rPr>
      </w:pPr>
    </w:p>
    <w:p w14:paraId="16591C05" w14:textId="77777777" w:rsidR="00033F5E" w:rsidRDefault="00033F5E" w:rsidP="00E87414">
      <w:pPr>
        <w:spacing w:before="240" w:after="0"/>
        <w:jc w:val="both"/>
        <w:rPr>
          <w:b/>
          <w:color w:val="4F81BD" w:themeColor="accent1"/>
          <w:sz w:val="40"/>
        </w:rPr>
      </w:pPr>
    </w:p>
    <w:p w14:paraId="7394A416" w14:textId="77777777" w:rsidR="00033F5E" w:rsidRPr="00B22743" w:rsidRDefault="00033F5E" w:rsidP="00E87414">
      <w:pPr>
        <w:spacing w:before="240" w:after="0"/>
        <w:jc w:val="both"/>
        <w:rPr>
          <w:b/>
          <w:color w:val="4F81BD" w:themeColor="accent1"/>
          <w:sz w:val="40"/>
        </w:rPr>
      </w:pPr>
    </w:p>
    <w:p w14:paraId="2867C9A5" w14:textId="6D79675C" w:rsidR="00033F5E" w:rsidRPr="00033F5E" w:rsidRDefault="00033F5E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</w:rPr>
      </w:pPr>
      <w:r w:rsidRPr="00033F5E">
        <w:rPr>
          <w:rFonts w:ascii="Tahoma" w:hAnsi="Tahoma" w:cs="Tahoma"/>
          <w:sz w:val="24"/>
        </w:rPr>
        <w:t xml:space="preserve">Giảng viên hướng dẫn </w:t>
      </w:r>
      <w:r w:rsidRPr="00033F5E">
        <w:rPr>
          <w:rFonts w:ascii="Tahoma" w:hAnsi="Tahoma" w:cs="Tahoma"/>
          <w:sz w:val="24"/>
        </w:rPr>
        <w:tab/>
        <w:t>:</w:t>
      </w:r>
      <w:r w:rsidR="00611EDF">
        <w:rPr>
          <w:rFonts w:ascii="Tahoma" w:hAnsi="Tahoma" w:cs="Tahoma"/>
          <w:sz w:val="24"/>
        </w:rPr>
        <w:t xml:space="preserve"> Cô Hồ Thị Hồng Nga</w:t>
      </w:r>
    </w:p>
    <w:p w14:paraId="30AF76EA" w14:textId="6E6CEFE7" w:rsidR="00C377C7" w:rsidRPr="00033F5E" w:rsidRDefault="00C377C7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</w:rPr>
      </w:pPr>
      <w:r w:rsidRPr="00033F5E">
        <w:rPr>
          <w:rFonts w:ascii="Tahoma" w:hAnsi="Tahoma" w:cs="Tahoma"/>
          <w:sz w:val="24"/>
        </w:rPr>
        <w:t xml:space="preserve">Mã số sinh viên </w:t>
      </w:r>
      <w:r w:rsidRPr="00033F5E">
        <w:rPr>
          <w:rFonts w:ascii="Tahoma" w:hAnsi="Tahoma" w:cs="Tahoma"/>
          <w:sz w:val="24"/>
        </w:rPr>
        <w:tab/>
        <w:t xml:space="preserve">: </w:t>
      </w:r>
      <w:r w:rsidR="00611EDF">
        <w:rPr>
          <w:rFonts w:ascii="Tahoma" w:hAnsi="Tahoma" w:cs="Tahoma"/>
          <w:sz w:val="24"/>
        </w:rPr>
        <w:t>PS20422</w:t>
      </w:r>
      <w:r w:rsidR="00611EDF">
        <w:rPr>
          <w:rFonts w:ascii="Tahoma" w:hAnsi="Tahoma" w:cs="Tahoma"/>
          <w:sz w:val="24"/>
        </w:rPr>
        <w:tab/>
      </w:r>
    </w:p>
    <w:p w14:paraId="5671BCC8" w14:textId="2D057222" w:rsidR="00C377C7" w:rsidRPr="00033F5E" w:rsidRDefault="00C377C7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</w:rPr>
      </w:pPr>
      <w:r w:rsidRPr="00033F5E">
        <w:rPr>
          <w:rFonts w:ascii="Tahoma" w:hAnsi="Tahoma" w:cs="Tahoma"/>
          <w:sz w:val="24"/>
        </w:rPr>
        <w:t xml:space="preserve">Họ tên sinh viên </w:t>
      </w:r>
      <w:r w:rsidRPr="00033F5E">
        <w:rPr>
          <w:rFonts w:ascii="Tahoma" w:hAnsi="Tahoma" w:cs="Tahoma"/>
          <w:sz w:val="24"/>
        </w:rPr>
        <w:tab/>
        <w:t xml:space="preserve">: </w:t>
      </w:r>
      <w:r w:rsidR="00611EDF">
        <w:rPr>
          <w:rFonts w:ascii="Tahoma" w:hAnsi="Tahoma" w:cs="Tahoma"/>
          <w:sz w:val="24"/>
        </w:rPr>
        <w:t>Phạm Quang Minh</w:t>
      </w:r>
      <w:r w:rsidR="00611EDF">
        <w:rPr>
          <w:rFonts w:ascii="Tahoma" w:hAnsi="Tahoma" w:cs="Tahoma"/>
          <w:sz w:val="24"/>
        </w:rPr>
        <w:tab/>
      </w:r>
    </w:p>
    <w:p w14:paraId="64643353" w14:textId="0C0FA1D7" w:rsidR="00C377C7" w:rsidRPr="00033F5E" w:rsidRDefault="00C377C7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</w:rPr>
      </w:pPr>
      <w:r w:rsidRPr="00033F5E">
        <w:rPr>
          <w:rFonts w:ascii="Tahoma" w:hAnsi="Tahoma" w:cs="Tahoma"/>
          <w:sz w:val="24"/>
        </w:rPr>
        <w:t xml:space="preserve">Lớp </w:t>
      </w:r>
      <w:r w:rsidRPr="00033F5E">
        <w:rPr>
          <w:rFonts w:ascii="Tahoma" w:hAnsi="Tahoma" w:cs="Tahoma"/>
          <w:sz w:val="24"/>
        </w:rPr>
        <w:tab/>
        <w:t xml:space="preserve">: </w:t>
      </w:r>
      <w:r w:rsidR="00611EDF">
        <w:rPr>
          <w:rFonts w:ascii="Tahoma" w:hAnsi="Tahoma" w:cs="Tahoma"/>
          <w:sz w:val="24"/>
        </w:rPr>
        <w:t>IT17303</w:t>
      </w:r>
    </w:p>
    <w:p w14:paraId="7311DBDA" w14:textId="77777777" w:rsidR="00C377C7" w:rsidRPr="00C377C7" w:rsidRDefault="00D22616" w:rsidP="00DC68FE">
      <w:pPr>
        <w:tabs>
          <w:tab w:val="left" w:pos="4050"/>
        </w:tabs>
        <w:spacing w:before="240"/>
        <w:ind w:left="720"/>
        <w:jc w:val="both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</w:p>
    <w:p w14:paraId="0F2C3F32" w14:textId="77777777" w:rsidR="00033F5E" w:rsidRDefault="00033F5E" w:rsidP="00E87414">
      <w:pPr>
        <w:spacing w:before="240" w:after="0"/>
        <w:jc w:val="both"/>
      </w:pPr>
    </w:p>
    <w:p w14:paraId="2F812487" w14:textId="77777777" w:rsidR="00033F5E" w:rsidRDefault="00033F5E" w:rsidP="00033F5E">
      <w:pPr>
        <w:tabs>
          <w:tab w:val="left" w:pos="5013"/>
        </w:tabs>
      </w:pPr>
      <w:r>
        <w:tab/>
      </w:r>
    </w:p>
    <w:p w14:paraId="08630DD6" w14:textId="77777777" w:rsidR="00D71606" w:rsidRDefault="00033F5E" w:rsidP="00033F5E">
      <w:pPr>
        <w:tabs>
          <w:tab w:val="left" w:pos="5013"/>
        </w:tabs>
        <w:spacing w:before="240"/>
        <w:jc w:val="both"/>
        <w:rPr>
          <w:rStyle w:val="fontstyle01"/>
          <w:rFonts w:ascii="Times New Roman" w:hAnsi="Times New Roman" w:cstheme="minorBidi"/>
          <w:b w:val="0"/>
          <w:bCs w:val="0"/>
          <w:color w:val="auto"/>
          <w:sz w:val="28"/>
        </w:rPr>
      </w:pPr>
      <w:r>
        <w:rPr>
          <w:rStyle w:val="fontstyle01"/>
          <w:sz w:val="24"/>
          <w:szCs w:val="24"/>
        </w:rPr>
        <w:tab/>
      </w:r>
    </w:p>
    <w:p w14:paraId="5B168675" w14:textId="77777777" w:rsidR="00D71606" w:rsidRDefault="00D71606" w:rsidP="00D71606"/>
    <w:p w14:paraId="0A312DCB" w14:textId="77777777" w:rsidR="00E16291" w:rsidRPr="00D71606" w:rsidRDefault="00E16291" w:rsidP="00D71606">
      <w:pPr>
        <w:tabs>
          <w:tab w:val="center" w:pos="4441"/>
        </w:tabs>
        <w:sectPr w:rsidR="00E16291" w:rsidRPr="00D71606" w:rsidSect="00033F5E">
          <w:headerReference w:type="default" r:id="rId9"/>
          <w:footerReference w:type="default" r:id="rId10"/>
          <w:type w:val="continuous"/>
          <w:pgSz w:w="11907" w:h="16839" w:code="9"/>
          <w:pgMar w:top="1152" w:right="1152" w:bottom="1152" w:left="1152" w:header="432" w:footer="720" w:gutter="72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81"/>
        </w:sectPr>
      </w:pPr>
    </w:p>
    <w:p w14:paraId="1BB67ED1" w14:textId="67FC625C" w:rsidR="00D71606" w:rsidRPr="00730A4A" w:rsidRDefault="00D71606" w:rsidP="00D71606">
      <w:pPr>
        <w:shd w:val="clear" w:color="auto" w:fill="FFFFFF"/>
        <w:spacing w:before="100" w:beforeAutospacing="1" w:after="100" w:afterAutospacing="1" w:line="450" w:lineRule="atLeast"/>
        <w:outlineLvl w:val="0"/>
        <w:rPr>
          <w:rFonts w:ascii="OpenSansBold" w:eastAsia="Times New Roman" w:hAnsi="OpenSansBold" w:cs="Arial"/>
          <w:kern w:val="36"/>
          <w:sz w:val="30"/>
          <w:szCs w:val="30"/>
        </w:rPr>
      </w:pPr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lastRenderedPageBreak/>
        <w:t xml:space="preserve">WebSite </w:t>
      </w:r>
      <w:r w:rsidR="00611EDF">
        <w:rPr>
          <w:rFonts w:ascii="OpenSansBold" w:eastAsia="Times New Roman" w:hAnsi="OpenSansBold" w:cs="Arial"/>
          <w:kern w:val="36"/>
          <w:sz w:val="30"/>
          <w:szCs w:val="30"/>
        </w:rPr>
        <w:t>đội tuyển SBTC Esport</w:t>
      </w:r>
    </w:p>
    <w:p w14:paraId="432BE900" w14:textId="77777777" w:rsidR="00D71606" w:rsidRPr="00730A4A" w:rsidRDefault="00D71606" w:rsidP="00D7160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Mô tả WebSite</w:t>
      </w:r>
    </w:p>
    <w:p w14:paraId="6DF2CAD2" w14:textId="77777777" w:rsidR="00D71606" w:rsidRPr="00730A4A" w:rsidRDefault="00D71606" w:rsidP="00D7160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Sơ đồ WebSite</w:t>
      </w:r>
    </w:p>
    <w:p w14:paraId="4CBA2F06" w14:textId="21E63247" w:rsidR="00D71606" w:rsidRPr="00380E42" w:rsidRDefault="00D71606" w:rsidP="00D71606">
      <w:r>
        <w:rPr>
          <w:noProof/>
        </w:rPr>
        <w:drawing>
          <wp:inline distT="0" distB="0" distL="0" distR="0" wp14:anchorId="211E81C0" wp14:editId="5211731A">
            <wp:extent cx="5960853" cy="3200400"/>
            <wp:effectExtent l="0" t="3810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DAAC5FC" w14:textId="77777777" w:rsidR="009B37CA" w:rsidRPr="009B37CA" w:rsidRDefault="009B37CA" w:rsidP="009B37CA"/>
    <w:p w14:paraId="3B7A0EFE" w14:textId="77777777" w:rsidR="000A1837" w:rsidRPr="000A1837" w:rsidRDefault="000A1837" w:rsidP="000A1837"/>
    <w:p w14:paraId="549DF3D3" w14:textId="77777777" w:rsidR="000A1837" w:rsidRPr="000A1837" w:rsidRDefault="000A1837" w:rsidP="000A1837"/>
    <w:p w14:paraId="4A9FBF6B" w14:textId="77777777" w:rsidR="000A1837" w:rsidRPr="000A1837" w:rsidRDefault="000A1837" w:rsidP="000A1837"/>
    <w:sectPr w:rsidR="000A1837" w:rsidRPr="000A1837" w:rsidSect="00F50AFB">
      <w:footerReference w:type="default" r:id="rId16"/>
      <w:pgSz w:w="11907" w:h="16839" w:code="9"/>
      <w:pgMar w:top="1152" w:right="1152" w:bottom="1152" w:left="1152" w:header="576" w:footer="576" w:gutter="72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17B24" w14:textId="77777777" w:rsidR="00DC572B" w:rsidRDefault="00DC572B" w:rsidP="00C377C7">
      <w:pPr>
        <w:spacing w:after="0" w:line="240" w:lineRule="auto"/>
      </w:pPr>
      <w:r>
        <w:separator/>
      </w:r>
    </w:p>
  </w:endnote>
  <w:endnote w:type="continuationSeparator" w:id="0">
    <w:p w14:paraId="50C5C7CE" w14:textId="77777777" w:rsidR="00DC572B" w:rsidRDefault="00DC572B" w:rsidP="00C37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OpenSans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0E47" w14:textId="77777777" w:rsidR="00D71606" w:rsidRDefault="00D7160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75EF586" wp14:editId="30FDD898">
              <wp:simplePos x="0" y="0"/>
              <wp:positionH relativeFrom="page">
                <wp:align>center</wp:align>
              </wp:positionH>
              <wp:positionV relativeFrom="paragraph">
                <wp:posOffset>30121</wp:posOffset>
              </wp:positionV>
              <wp:extent cx="2557145" cy="323850"/>
              <wp:effectExtent l="0" t="0" r="0" b="0"/>
              <wp:wrapTopAndBottom/>
              <wp:docPr id="4867" name="Rectangle 48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7145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9B540DF" w14:textId="77777777" w:rsidR="00D71606" w:rsidRDefault="00D71606" w:rsidP="00D71606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000000"/>
                            </w:rPr>
                            <w:t>TP.HCM - 2022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5EF586" id="Rectangle 4867" o:spid="_x0000_s1027" style="position:absolute;margin-left:0;margin-top:2.35pt;width:201.35pt;height:25.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" fillcolor="white [3201]" stroked="f">
              <v:textbox inset="2.53958mm,1.2694mm,2.53958mm,1.2694mm">
                <w:txbxContent>
                  <w:p w14:paraId="69B540DF" w14:textId="77777777" w:rsidR="00D71606" w:rsidRDefault="00D71606" w:rsidP="00D71606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b/>
                        <w:i/>
                        <w:color w:val="000000"/>
                      </w:rPr>
                      <w:t>TP.HCM - 2022</w:t>
                    </w:r>
                  </w:p>
                </w:txbxContent>
              </v:textbox>
              <w10:wrap type="topAndBottom"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369A1" w14:textId="77777777" w:rsidR="00F50AFB" w:rsidRPr="00F50AFB" w:rsidRDefault="00D71606" w:rsidP="00F50AFB">
    <w:pPr>
      <w:pStyle w:val="Footer"/>
      <w:pBdr>
        <w:top w:val="dotDash" w:sz="8" w:space="1" w:color="auto"/>
      </w:pBdr>
      <w:tabs>
        <w:tab w:val="clear" w:pos="9360"/>
        <w:tab w:val="right" w:pos="8910"/>
      </w:tabs>
    </w:pPr>
    <w:r>
      <w:rPr>
        <w:i/>
      </w:rPr>
      <w:t>WEB</w:t>
    </w:r>
    <w:r w:rsidR="000A1837">
      <w:rPr>
        <w:i/>
      </w:rPr>
      <w:t>102</w:t>
    </w:r>
    <w:r w:rsidR="00F50AFB">
      <w:rPr>
        <w:i/>
      </w:rPr>
      <w:t>3</w:t>
    </w:r>
    <w:r w:rsidR="00F50AFB">
      <w:rPr>
        <w:i/>
      </w:rPr>
      <w:tab/>
    </w:r>
    <w:r w:rsidR="00F50AFB">
      <w:rPr>
        <w:i/>
      </w:rPr>
      <w:tab/>
    </w:r>
    <w:r w:rsidR="00F50AFB" w:rsidRPr="006E7908">
      <w:rPr>
        <w:i/>
      </w:rPr>
      <w:t xml:space="preserve">Trang </w:t>
    </w:r>
    <w:sdt>
      <w:sdtPr>
        <w:id w:val="15689877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50AFB">
          <w:fldChar w:fldCharType="begin"/>
        </w:r>
        <w:r w:rsidR="00F50AFB">
          <w:instrText xml:space="preserve"> PAGE   \* MERGEFORMAT </w:instrText>
        </w:r>
        <w:r w:rsidR="00F50AFB">
          <w:fldChar w:fldCharType="separate"/>
        </w:r>
        <w:r w:rsidR="00FC2D65">
          <w:rPr>
            <w:noProof/>
          </w:rPr>
          <w:t>3</w:t>
        </w:r>
        <w:r w:rsidR="00F50AFB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21129" w14:textId="77777777" w:rsidR="00DC572B" w:rsidRDefault="00DC572B" w:rsidP="00C377C7">
      <w:pPr>
        <w:spacing w:after="0" w:line="240" w:lineRule="auto"/>
      </w:pPr>
      <w:r>
        <w:separator/>
      </w:r>
    </w:p>
  </w:footnote>
  <w:footnote w:type="continuationSeparator" w:id="0">
    <w:p w14:paraId="3F9499DE" w14:textId="77777777" w:rsidR="00DC572B" w:rsidRDefault="00DC572B" w:rsidP="00C37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A22A0" w14:textId="77777777" w:rsidR="00033F5E" w:rsidRDefault="00D71606" w:rsidP="00D71606">
    <w:pPr>
      <w:pBdr>
        <w:bottom w:val="dotDash" w:sz="4" w:space="1" w:color="auto"/>
      </w:pBdr>
      <w:tabs>
        <w:tab w:val="right" w:pos="10350"/>
      </w:tabs>
      <w:ind w:right="27"/>
      <w:rPr>
        <w:b/>
      </w:rPr>
    </w:pPr>
    <w:r>
      <w:rPr>
        <w:b/>
      </w:rPr>
      <w:t xml:space="preserve">MASV: </w:t>
    </w:r>
    <w:r>
      <w:rPr>
        <w:b/>
      </w:rPr>
      <w:tab/>
      <w:t xml:space="preserve">LỚP: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8A9"/>
    <w:multiLevelType w:val="hybridMultilevel"/>
    <w:tmpl w:val="80D0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772"/>
    <w:multiLevelType w:val="hybridMultilevel"/>
    <w:tmpl w:val="76B2E6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297C2A"/>
    <w:multiLevelType w:val="hybridMultilevel"/>
    <w:tmpl w:val="281623CE"/>
    <w:lvl w:ilvl="0" w:tplc="BF246D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F54BD0"/>
    <w:multiLevelType w:val="hybridMultilevel"/>
    <w:tmpl w:val="4AB8D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6413C"/>
    <w:multiLevelType w:val="hybridMultilevel"/>
    <w:tmpl w:val="2758D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23F11"/>
    <w:multiLevelType w:val="hybridMultilevel"/>
    <w:tmpl w:val="442E17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579C0"/>
    <w:multiLevelType w:val="hybridMultilevel"/>
    <w:tmpl w:val="10B8AB6E"/>
    <w:lvl w:ilvl="0" w:tplc="9690864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320D9"/>
    <w:multiLevelType w:val="hybridMultilevel"/>
    <w:tmpl w:val="9410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B1B70"/>
    <w:multiLevelType w:val="hybridMultilevel"/>
    <w:tmpl w:val="8CA40C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944FB"/>
    <w:multiLevelType w:val="hybridMultilevel"/>
    <w:tmpl w:val="701C6C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FF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40932"/>
    <w:multiLevelType w:val="hybridMultilevel"/>
    <w:tmpl w:val="03D8D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10"/>
  </w:num>
  <w:num w:numId="8">
    <w:abstractNumId w:val="0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F91"/>
    <w:rsid w:val="00033F5E"/>
    <w:rsid w:val="00053555"/>
    <w:rsid w:val="000A1837"/>
    <w:rsid w:val="000F2D81"/>
    <w:rsid w:val="000F3581"/>
    <w:rsid w:val="00140D04"/>
    <w:rsid w:val="00193A84"/>
    <w:rsid w:val="001B0C31"/>
    <w:rsid w:val="001B457D"/>
    <w:rsid w:val="001D6DC8"/>
    <w:rsid w:val="00273E1A"/>
    <w:rsid w:val="002C1156"/>
    <w:rsid w:val="002D3BBE"/>
    <w:rsid w:val="00380E42"/>
    <w:rsid w:val="0055484F"/>
    <w:rsid w:val="00577C23"/>
    <w:rsid w:val="00592AB0"/>
    <w:rsid w:val="00604816"/>
    <w:rsid w:val="00611EDF"/>
    <w:rsid w:val="006D6F91"/>
    <w:rsid w:val="006E42F7"/>
    <w:rsid w:val="007138C8"/>
    <w:rsid w:val="00762DB8"/>
    <w:rsid w:val="00783A2E"/>
    <w:rsid w:val="007E4CA3"/>
    <w:rsid w:val="008F37FA"/>
    <w:rsid w:val="009B37CA"/>
    <w:rsid w:val="009D48EE"/>
    <w:rsid w:val="00A05B79"/>
    <w:rsid w:val="00A97216"/>
    <w:rsid w:val="00AA58DB"/>
    <w:rsid w:val="00B14747"/>
    <w:rsid w:val="00B1647C"/>
    <w:rsid w:val="00BC6D0C"/>
    <w:rsid w:val="00C377C7"/>
    <w:rsid w:val="00D22616"/>
    <w:rsid w:val="00D56DD0"/>
    <w:rsid w:val="00D71606"/>
    <w:rsid w:val="00DB71FA"/>
    <w:rsid w:val="00DC572B"/>
    <w:rsid w:val="00DC68FE"/>
    <w:rsid w:val="00E16291"/>
    <w:rsid w:val="00E87414"/>
    <w:rsid w:val="00F3204D"/>
    <w:rsid w:val="00F50AFB"/>
    <w:rsid w:val="00F53A1F"/>
    <w:rsid w:val="00FB0C1E"/>
    <w:rsid w:val="00FC2D65"/>
    <w:rsid w:val="00FE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2167D"/>
  <w15:docId w15:val="{487B6AC2-48C7-471D-9F21-1E1740A6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7C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7C7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377C7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7C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7C7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6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16291"/>
    <w:pPr>
      <w:spacing w:before="120" w:after="120"/>
      <w:outlineLvl w:val="9"/>
    </w:pPr>
    <w:rPr>
      <w:rFonts w:ascii="Times New Roman" w:hAnsi="Times New Roman"/>
      <w:color w:val="auto"/>
      <w:sz w:val="3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6DD0"/>
    <w:pPr>
      <w:tabs>
        <w:tab w:val="right" w:leader="dot" w:pos="8820"/>
      </w:tabs>
      <w:spacing w:before="200" w:after="100"/>
      <w:ind w:left="720" w:hanging="720"/>
    </w:pPr>
    <w:rPr>
      <w:rFonts w:ascii="Tahoma" w:hAnsi="Tahoma"/>
      <w:sz w:val="22"/>
    </w:rPr>
  </w:style>
  <w:style w:type="character" w:styleId="Hyperlink">
    <w:name w:val="Hyperlink"/>
    <w:basedOn w:val="DefaultParagraphFont"/>
    <w:uiPriority w:val="99"/>
    <w:unhideWhenUsed/>
    <w:rsid w:val="00E162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DD0"/>
    <w:pPr>
      <w:spacing w:before="200" w:after="0"/>
      <w:ind w:left="720" w:hanging="720"/>
      <w:contextualSpacing/>
    </w:pPr>
    <w:rPr>
      <w:rFonts w:ascii="Tahoma" w:hAnsi="Tahoma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8741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PT%20EDUCATION\2021\_Summer\COM2034_Quan%20tri%20CSDL%20SQL%20Server\Assignment%20COM2034%20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EAC1A0-F103-45E0-8A4C-425211EEB31F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3857290-4634-4A7E-976F-59944015AF6C}">
      <dgm:prSet phldrT="[Text]"/>
      <dgm:spPr/>
      <dgm:t>
        <a:bodyPr/>
        <a:lstStyle/>
        <a:p>
          <a:r>
            <a:rPr lang="en-US"/>
            <a:t>Trang chủ</a:t>
          </a:r>
        </a:p>
      </dgm:t>
    </dgm:pt>
    <dgm:pt modelId="{2141FE66-5002-4648-9C54-3D6B75EC5C49}" type="parTrans" cxnId="{FFB03392-A1EC-4426-AE13-971FC46F6275}">
      <dgm:prSet/>
      <dgm:spPr/>
      <dgm:t>
        <a:bodyPr/>
        <a:lstStyle/>
        <a:p>
          <a:endParaRPr lang="en-US"/>
        </a:p>
      </dgm:t>
    </dgm:pt>
    <dgm:pt modelId="{CD918C97-235F-4918-827C-383360DBFBC8}" type="sibTrans" cxnId="{FFB03392-A1EC-4426-AE13-971FC46F6275}">
      <dgm:prSet/>
      <dgm:spPr/>
      <dgm:t>
        <a:bodyPr/>
        <a:lstStyle/>
        <a:p>
          <a:endParaRPr lang="en-US"/>
        </a:p>
      </dgm:t>
    </dgm:pt>
    <dgm:pt modelId="{63BB7BE5-807B-47DA-BB7F-007EE37CA790}">
      <dgm:prSet phldrT="[Text]"/>
      <dgm:spPr/>
      <dgm:t>
        <a:bodyPr/>
        <a:lstStyle/>
        <a:p>
          <a:r>
            <a:rPr lang="en-US"/>
            <a:t>Shop</a:t>
          </a:r>
        </a:p>
      </dgm:t>
    </dgm:pt>
    <dgm:pt modelId="{03973712-D2A6-4A5A-AC9C-9BE8F04ED8E7}" type="parTrans" cxnId="{97CE667A-1F2D-49BF-B669-120886263B96}">
      <dgm:prSet/>
      <dgm:spPr/>
      <dgm:t>
        <a:bodyPr/>
        <a:lstStyle/>
        <a:p>
          <a:endParaRPr lang="en-US"/>
        </a:p>
      </dgm:t>
    </dgm:pt>
    <dgm:pt modelId="{5D83ED2B-1F86-48E7-BDB0-C718E11E4BE8}" type="sibTrans" cxnId="{97CE667A-1F2D-49BF-B669-120886263B96}">
      <dgm:prSet/>
      <dgm:spPr/>
      <dgm:t>
        <a:bodyPr/>
        <a:lstStyle/>
        <a:p>
          <a:endParaRPr lang="en-US"/>
        </a:p>
      </dgm:t>
    </dgm:pt>
    <dgm:pt modelId="{0268B3C7-1A48-43F2-9B7E-D06B960D6044}">
      <dgm:prSet/>
      <dgm:spPr/>
      <dgm:t>
        <a:bodyPr/>
        <a:lstStyle/>
        <a:p>
          <a:r>
            <a:rPr lang="en-US"/>
            <a:t>Sản phẩm</a:t>
          </a:r>
        </a:p>
      </dgm:t>
    </dgm:pt>
    <dgm:pt modelId="{C8FF56E8-B45B-4839-8EE1-D94FA2865962}" type="sibTrans" cxnId="{C929A1AF-2643-40F6-B65D-35B683F0B534}">
      <dgm:prSet/>
      <dgm:spPr/>
      <dgm:t>
        <a:bodyPr/>
        <a:lstStyle/>
        <a:p>
          <a:endParaRPr lang="en-US"/>
        </a:p>
      </dgm:t>
    </dgm:pt>
    <dgm:pt modelId="{088B40DE-22FC-4A17-AF44-7ABE0EAAEEB3}" type="parTrans" cxnId="{C929A1AF-2643-40F6-B65D-35B683F0B534}">
      <dgm:prSet/>
      <dgm:spPr/>
      <dgm:t>
        <a:bodyPr/>
        <a:lstStyle/>
        <a:p>
          <a:endParaRPr lang="en-US"/>
        </a:p>
      </dgm:t>
    </dgm:pt>
    <dgm:pt modelId="{378CC663-1E3E-443F-9C7A-EE08567D3B52}">
      <dgm:prSet/>
      <dgm:spPr/>
      <dgm:t>
        <a:bodyPr/>
        <a:lstStyle/>
        <a:p>
          <a:r>
            <a:rPr lang="en-US"/>
            <a:t>Thông tin sản phẩm</a:t>
          </a:r>
        </a:p>
      </dgm:t>
    </dgm:pt>
    <dgm:pt modelId="{9FB39A52-A068-409A-9B0C-D2651A20236F}" type="parTrans" cxnId="{E7A4006D-09CA-412F-8AB7-8271D632713D}">
      <dgm:prSet/>
      <dgm:spPr/>
      <dgm:t>
        <a:bodyPr/>
        <a:lstStyle/>
        <a:p>
          <a:endParaRPr lang="vi-VN"/>
        </a:p>
      </dgm:t>
    </dgm:pt>
    <dgm:pt modelId="{1E9B6D4E-D0D2-489D-A6DD-B02A7CA0273A}" type="sibTrans" cxnId="{E7A4006D-09CA-412F-8AB7-8271D632713D}">
      <dgm:prSet/>
      <dgm:spPr/>
      <dgm:t>
        <a:bodyPr/>
        <a:lstStyle/>
        <a:p>
          <a:endParaRPr lang="vi-VN"/>
        </a:p>
      </dgm:t>
    </dgm:pt>
    <dgm:pt modelId="{077AD9A9-F4F1-48F8-A356-1CE9C0A6E5C9}" type="pres">
      <dgm:prSet presAssocID="{B1EAC1A0-F103-45E0-8A4C-425211EEB31F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F4B963D-90E0-47AA-9F54-201BF0DEB163}" type="pres">
      <dgm:prSet presAssocID="{43857290-4634-4A7E-976F-59944015AF6C}" presName="hierRoot1" presStyleCnt="0">
        <dgm:presLayoutVars>
          <dgm:hierBranch val="init"/>
        </dgm:presLayoutVars>
      </dgm:prSet>
      <dgm:spPr/>
    </dgm:pt>
    <dgm:pt modelId="{190C4B73-FF14-4EAA-A2A9-ED8AB67DE191}" type="pres">
      <dgm:prSet presAssocID="{43857290-4634-4A7E-976F-59944015AF6C}" presName="rootComposite1" presStyleCnt="0"/>
      <dgm:spPr/>
    </dgm:pt>
    <dgm:pt modelId="{E0D73091-ADF7-4386-95DA-DC81E3BAD310}" type="pres">
      <dgm:prSet presAssocID="{43857290-4634-4A7E-976F-59944015AF6C}" presName="rootText1" presStyleLbl="alignAcc1" presStyleIdx="0" presStyleCnt="0">
        <dgm:presLayoutVars>
          <dgm:chPref val="3"/>
        </dgm:presLayoutVars>
      </dgm:prSet>
      <dgm:spPr/>
    </dgm:pt>
    <dgm:pt modelId="{2FB2674F-CBE3-4931-83FD-4E8239EC2D0E}" type="pres">
      <dgm:prSet presAssocID="{43857290-4634-4A7E-976F-59944015AF6C}" presName="topArc1" presStyleLbl="parChTrans1D1" presStyleIdx="0" presStyleCnt="8"/>
      <dgm:spPr/>
    </dgm:pt>
    <dgm:pt modelId="{D7BBD09E-42BB-4ACD-A977-ABC8D66EDAE6}" type="pres">
      <dgm:prSet presAssocID="{43857290-4634-4A7E-976F-59944015AF6C}" presName="bottomArc1" presStyleLbl="parChTrans1D1" presStyleIdx="1" presStyleCnt="8"/>
      <dgm:spPr/>
    </dgm:pt>
    <dgm:pt modelId="{9A2235B6-BFDD-44FC-A00F-C363AA259C75}" type="pres">
      <dgm:prSet presAssocID="{43857290-4634-4A7E-976F-59944015AF6C}" presName="topConnNode1" presStyleLbl="node1" presStyleIdx="0" presStyleCnt="0"/>
      <dgm:spPr/>
    </dgm:pt>
    <dgm:pt modelId="{5A78833D-9C70-4298-9B7C-1CFB12C4B9AF}" type="pres">
      <dgm:prSet presAssocID="{43857290-4634-4A7E-976F-59944015AF6C}" presName="hierChild2" presStyleCnt="0"/>
      <dgm:spPr/>
    </dgm:pt>
    <dgm:pt modelId="{C1C3FBBC-7952-493A-8131-2BA91C8920A6}" type="pres">
      <dgm:prSet presAssocID="{03973712-D2A6-4A5A-AC9C-9BE8F04ED8E7}" presName="Name28" presStyleLbl="parChTrans1D2" presStyleIdx="0" presStyleCnt="1"/>
      <dgm:spPr/>
    </dgm:pt>
    <dgm:pt modelId="{06957C7D-E445-428B-BF43-4CA8E7CF677D}" type="pres">
      <dgm:prSet presAssocID="{63BB7BE5-807B-47DA-BB7F-007EE37CA790}" presName="hierRoot2" presStyleCnt="0">
        <dgm:presLayoutVars>
          <dgm:hierBranch val="init"/>
        </dgm:presLayoutVars>
      </dgm:prSet>
      <dgm:spPr/>
    </dgm:pt>
    <dgm:pt modelId="{2C240977-A476-4460-A1E9-CBF20CEE787C}" type="pres">
      <dgm:prSet presAssocID="{63BB7BE5-807B-47DA-BB7F-007EE37CA790}" presName="rootComposite2" presStyleCnt="0"/>
      <dgm:spPr/>
    </dgm:pt>
    <dgm:pt modelId="{453EE5EF-82B3-41A8-996E-534BE941AAAF}" type="pres">
      <dgm:prSet presAssocID="{63BB7BE5-807B-47DA-BB7F-007EE37CA790}" presName="rootText2" presStyleLbl="alignAcc1" presStyleIdx="0" presStyleCnt="0">
        <dgm:presLayoutVars>
          <dgm:chPref val="3"/>
        </dgm:presLayoutVars>
      </dgm:prSet>
      <dgm:spPr/>
    </dgm:pt>
    <dgm:pt modelId="{F48B2982-59BB-4706-99BF-9C3BF34E11B9}" type="pres">
      <dgm:prSet presAssocID="{63BB7BE5-807B-47DA-BB7F-007EE37CA790}" presName="topArc2" presStyleLbl="parChTrans1D1" presStyleIdx="2" presStyleCnt="8"/>
      <dgm:spPr/>
    </dgm:pt>
    <dgm:pt modelId="{A9EA3ECE-D87D-4494-AB5B-299E7BE28A2F}" type="pres">
      <dgm:prSet presAssocID="{63BB7BE5-807B-47DA-BB7F-007EE37CA790}" presName="bottomArc2" presStyleLbl="parChTrans1D1" presStyleIdx="3" presStyleCnt="8"/>
      <dgm:spPr/>
    </dgm:pt>
    <dgm:pt modelId="{4545E011-4463-480D-9A4A-2C972F494643}" type="pres">
      <dgm:prSet presAssocID="{63BB7BE5-807B-47DA-BB7F-007EE37CA790}" presName="topConnNode2" presStyleLbl="node2" presStyleIdx="0" presStyleCnt="0"/>
      <dgm:spPr/>
    </dgm:pt>
    <dgm:pt modelId="{E246F2BD-8C7A-462C-9846-4235CB1ECF89}" type="pres">
      <dgm:prSet presAssocID="{63BB7BE5-807B-47DA-BB7F-007EE37CA790}" presName="hierChild4" presStyleCnt="0"/>
      <dgm:spPr/>
    </dgm:pt>
    <dgm:pt modelId="{43F16059-DBCE-4ADE-A04F-220F4084A8D6}" type="pres">
      <dgm:prSet presAssocID="{088B40DE-22FC-4A17-AF44-7ABE0EAAEEB3}" presName="Name28" presStyleLbl="parChTrans1D3" presStyleIdx="0" presStyleCnt="1"/>
      <dgm:spPr/>
    </dgm:pt>
    <dgm:pt modelId="{B9E7C613-824D-47A2-8D43-EE3AE2144AF9}" type="pres">
      <dgm:prSet presAssocID="{0268B3C7-1A48-43F2-9B7E-D06B960D6044}" presName="hierRoot2" presStyleCnt="0">
        <dgm:presLayoutVars>
          <dgm:hierBranch val="init"/>
        </dgm:presLayoutVars>
      </dgm:prSet>
      <dgm:spPr/>
    </dgm:pt>
    <dgm:pt modelId="{D31D0C9B-1E02-43FA-A39E-4B9D06DAB7A7}" type="pres">
      <dgm:prSet presAssocID="{0268B3C7-1A48-43F2-9B7E-D06B960D6044}" presName="rootComposite2" presStyleCnt="0"/>
      <dgm:spPr/>
    </dgm:pt>
    <dgm:pt modelId="{79348021-65A2-479F-8E36-08C3C7FA0CA2}" type="pres">
      <dgm:prSet presAssocID="{0268B3C7-1A48-43F2-9B7E-D06B960D6044}" presName="rootText2" presStyleLbl="alignAcc1" presStyleIdx="0" presStyleCnt="0">
        <dgm:presLayoutVars>
          <dgm:chPref val="3"/>
        </dgm:presLayoutVars>
      </dgm:prSet>
      <dgm:spPr/>
    </dgm:pt>
    <dgm:pt modelId="{8F4C58E7-9592-4101-A15D-95CBBD18E45F}" type="pres">
      <dgm:prSet presAssocID="{0268B3C7-1A48-43F2-9B7E-D06B960D6044}" presName="topArc2" presStyleLbl="parChTrans1D1" presStyleIdx="4" presStyleCnt="8"/>
      <dgm:spPr/>
    </dgm:pt>
    <dgm:pt modelId="{61294C0C-94DB-458D-AD45-B43A4DE3F3FD}" type="pres">
      <dgm:prSet presAssocID="{0268B3C7-1A48-43F2-9B7E-D06B960D6044}" presName="bottomArc2" presStyleLbl="parChTrans1D1" presStyleIdx="5" presStyleCnt="8"/>
      <dgm:spPr/>
    </dgm:pt>
    <dgm:pt modelId="{BA370ACD-524D-40C1-B360-078B078E76CB}" type="pres">
      <dgm:prSet presAssocID="{0268B3C7-1A48-43F2-9B7E-D06B960D6044}" presName="topConnNode2" presStyleLbl="node3" presStyleIdx="0" presStyleCnt="0"/>
      <dgm:spPr/>
    </dgm:pt>
    <dgm:pt modelId="{4B40889F-A422-4316-B244-9239AE15C0DA}" type="pres">
      <dgm:prSet presAssocID="{0268B3C7-1A48-43F2-9B7E-D06B960D6044}" presName="hierChild4" presStyleCnt="0"/>
      <dgm:spPr/>
    </dgm:pt>
    <dgm:pt modelId="{CF3B5F0A-1D9F-442E-A513-1DF24BEA9FE1}" type="pres">
      <dgm:prSet presAssocID="{9FB39A52-A068-409A-9B0C-D2651A20236F}" presName="Name28" presStyleLbl="parChTrans1D4" presStyleIdx="0" presStyleCnt="1"/>
      <dgm:spPr/>
    </dgm:pt>
    <dgm:pt modelId="{85E15916-66C7-415B-B0B2-F0A3CDB94766}" type="pres">
      <dgm:prSet presAssocID="{378CC663-1E3E-443F-9C7A-EE08567D3B52}" presName="hierRoot2" presStyleCnt="0">
        <dgm:presLayoutVars>
          <dgm:hierBranch val="init"/>
        </dgm:presLayoutVars>
      </dgm:prSet>
      <dgm:spPr/>
    </dgm:pt>
    <dgm:pt modelId="{EAD3C7BF-FA5D-4AFF-82FE-4893324B44F1}" type="pres">
      <dgm:prSet presAssocID="{378CC663-1E3E-443F-9C7A-EE08567D3B52}" presName="rootComposite2" presStyleCnt="0"/>
      <dgm:spPr/>
    </dgm:pt>
    <dgm:pt modelId="{DA88C50D-B1DD-4CFA-8617-252919D12880}" type="pres">
      <dgm:prSet presAssocID="{378CC663-1E3E-443F-9C7A-EE08567D3B52}" presName="rootText2" presStyleLbl="alignAcc1" presStyleIdx="0" presStyleCnt="0">
        <dgm:presLayoutVars>
          <dgm:chPref val="3"/>
        </dgm:presLayoutVars>
      </dgm:prSet>
      <dgm:spPr/>
    </dgm:pt>
    <dgm:pt modelId="{19801BBE-1177-43AE-9F7A-761FB29926BE}" type="pres">
      <dgm:prSet presAssocID="{378CC663-1E3E-443F-9C7A-EE08567D3B52}" presName="topArc2" presStyleLbl="parChTrans1D1" presStyleIdx="6" presStyleCnt="8"/>
      <dgm:spPr/>
    </dgm:pt>
    <dgm:pt modelId="{CE11920E-F48E-49BD-B21F-C10255CEE1C6}" type="pres">
      <dgm:prSet presAssocID="{378CC663-1E3E-443F-9C7A-EE08567D3B52}" presName="bottomArc2" presStyleLbl="parChTrans1D1" presStyleIdx="7" presStyleCnt="8"/>
      <dgm:spPr/>
    </dgm:pt>
    <dgm:pt modelId="{BB26E167-8B8D-45E2-AF09-69A33DA05192}" type="pres">
      <dgm:prSet presAssocID="{378CC663-1E3E-443F-9C7A-EE08567D3B52}" presName="topConnNode2" presStyleLbl="node4" presStyleIdx="0" presStyleCnt="0"/>
      <dgm:spPr/>
    </dgm:pt>
    <dgm:pt modelId="{849ABB27-C980-458D-99D2-4312875A2CB9}" type="pres">
      <dgm:prSet presAssocID="{378CC663-1E3E-443F-9C7A-EE08567D3B52}" presName="hierChild4" presStyleCnt="0"/>
      <dgm:spPr/>
    </dgm:pt>
    <dgm:pt modelId="{12CCB95D-F43C-4730-89F9-6FF8BEDA40F9}" type="pres">
      <dgm:prSet presAssocID="{378CC663-1E3E-443F-9C7A-EE08567D3B52}" presName="hierChild5" presStyleCnt="0"/>
      <dgm:spPr/>
    </dgm:pt>
    <dgm:pt modelId="{AE8DF485-3BEE-447D-9E9C-E53174E9BA86}" type="pres">
      <dgm:prSet presAssocID="{0268B3C7-1A48-43F2-9B7E-D06B960D6044}" presName="hierChild5" presStyleCnt="0"/>
      <dgm:spPr/>
    </dgm:pt>
    <dgm:pt modelId="{32958382-72F4-49E7-9D70-1C3D3A726D8E}" type="pres">
      <dgm:prSet presAssocID="{63BB7BE5-807B-47DA-BB7F-007EE37CA790}" presName="hierChild5" presStyleCnt="0"/>
      <dgm:spPr/>
    </dgm:pt>
    <dgm:pt modelId="{085876D7-8BE8-4CDB-B807-2ABCA378E653}" type="pres">
      <dgm:prSet presAssocID="{43857290-4634-4A7E-976F-59944015AF6C}" presName="hierChild3" presStyleCnt="0"/>
      <dgm:spPr/>
    </dgm:pt>
  </dgm:ptLst>
  <dgm:cxnLst>
    <dgm:cxn modelId="{6B24AB1F-17F2-4182-9817-D79F4FD780FE}" type="presOf" srcId="{0268B3C7-1A48-43F2-9B7E-D06B960D6044}" destId="{79348021-65A2-479F-8E36-08C3C7FA0CA2}" srcOrd="0" destOrd="0" presId="urn:microsoft.com/office/officeart/2008/layout/HalfCircleOrganizationChart"/>
    <dgm:cxn modelId="{9D86FA2B-0934-46BE-B564-5D06A49FC334}" type="presOf" srcId="{378CC663-1E3E-443F-9C7A-EE08567D3B52}" destId="{DA88C50D-B1DD-4CFA-8617-252919D12880}" srcOrd="0" destOrd="0" presId="urn:microsoft.com/office/officeart/2008/layout/HalfCircleOrganizationChart"/>
    <dgm:cxn modelId="{44E3FB3B-DB21-4EDD-93C9-93E33BE8200E}" type="presOf" srcId="{03973712-D2A6-4A5A-AC9C-9BE8F04ED8E7}" destId="{C1C3FBBC-7952-493A-8131-2BA91C8920A6}" srcOrd="0" destOrd="0" presId="urn:microsoft.com/office/officeart/2008/layout/HalfCircleOrganizationChart"/>
    <dgm:cxn modelId="{671C0C3F-A34F-4D16-8562-2368EDB9F0D5}" type="presOf" srcId="{63BB7BE5-807B-47DA-BB7F-007EE37CA790}" destId="{4545E011-4463-480D-9A4A-2C972F494643}" srcOrd="1" destOrd="0" presId="urn:microsoft.com/office/officeart/2008/layout/HalfCircleOrganizationChart"/>
    <dgm:cxn modelId="{ECD39440-3518-49A2-9F72-EEFEB12AF201}" type="presOf" srcId="{63BB7BE5-807B-47DA-BB7F-007EE37CA790}" destId="{453EE5EF-82B3-41A8-996E-534BE941AAAF}" srcOrd="0" destOrd="0" presId="urn:microsoft.com/office/officeart/2008/layout/HalfCircleOrganizationChart"/>
    <dgm:cxn modelId="{252F4767-91B0-45D5-B622-1C395DCAAAF4}" type="presOf" srcId="{9FB39A52-A068-409A-9B0C-D2651A20236F}" destId="{CF3B5F0A-1D9F-442E-A513-1DF24BEA9FE1}" srcOrd="0" destOrd="0" presId="urn:microsoft.com/office/officeart/2008/layout/HalfCircleOrganizationChart"/>
    <dgm:cxn modelId="{E7A4006D-09CA-412F-8AB7-8271D632713D}" srcId="{0268B3C7-1A48-43F2-9B7E-D06B960D6044}" destId="{378CC663-1E3E-443F-9C7A-EE08567D3B52}" srcOrd="0" destOrd="0" parTransId="{9FB39A52-A068-409A-9B0C-D2651A20236F}" sibTransId="{1E9B6D4E-D0D2-489D-A6DD-B02A7CA0273A}"/>
    <dgm:cxn modelId="{28CF8C53-BD05-4003-8AD2-1A612791027F}" type="presOf" srcId="{43857290-4634-4A7E-976F-59944015AF6C}" destId="{9A2235B6-BFDD-44FC-A00F-C363AA259C75}" srcOrd="1" destOrd="0" presId="urn:microsoft.com/office/officeart/2008/layout/HalfCircleOrganizationChart"/>
    <dgm:cxn modelId="{97CE667A-1F2D-49BF-B669-120886263B96}" srcId="{43857290-4634-4A7E-976F-59944015AF6C}" destId="{63BB7BE5-807B-47DA-BB7F-007EE37CA790}" srcOrd="0" destOrd="0" parTransId="{03973712-D2A6-4A5A-AC9C-9BE8F04ED8E7}" sibTransId="{5D83ED2B-1F86-48E7-BDB0-C718E11E4BE8}"/>
    <dgm:cxn modelId="{C57A177B-E8E2-4B21-B444-4B0877A285DE}" type="presOf" srcId="{0268B3C7-1A48-43F2-9B7E-D06B960D6044}" destId="{BA370ACD-524D-40C1-B360-078B078E76CB}" srcOrd="1" destOrd="0" presId="urn:microsoft.com/office/officeart/2008/layout/HalfCircleOrganizationChart"/>
    <dgm:cxn modelId="{5C0E8F8E-AE7B-428F-AEB2-5DB251B4FD2A}" type="presOf" srcId="{43857290-4634-4A7E-976F-59944015AF6C}" destId="{E0D73091-ADF7-4386-95DA-DC81E3BAD310}" srcOrd="0" destOrd="0" presId="urn:microsoft.com/office/officeart/2008/layout/HalfCircleOrganizationChart"/>
    <dgm:cxn modelId="{FFB03392-A1EC-4426-AE13-971FC46F6275}" srcId="{B1EAC1A0-F103-45E0-8A4C-425211EEB31F}" destId="{43857290-4634-4A7E-976F-59944015AF6C}" srcOrd="0" destOrd="0" parTransId="{2141FE66-5002-4648-9C54-3D6B75EC5C49}" sibTransId="{CD918C97-235F-4918-827C-383360DBFBC8}"/>
    <dgm:cxn modelId="{C929A1AF-2643-40F6-B65D-35B683F0B534}" srcId="{63BB7BE5-807B-47DA-BB7F-007EE37CA790}" destId="{0268B3C7-1A48-43F2-9B7E-D06B960D6044}" srcOrd="0" destOrd="0" parTransId="{088B40DE-22FC-4A17-AF44-7ABE0EAAEEB3}" sibTransId="{C8FF56E8-B45B-4839-8EE1-D94FA2865962}"/>
    <dgm:cxn modelId="{382497EA-046A-4121-812E-501821F837D2}" type="presOf" srcId="{378CC663-1E3E-443F-9C7A-EE08567D3B52}" destId="{BB26E167-8B8D-45E2-AF09-69A33DA05192}" srcOrd="1" destOrd="0" presId="urn:microsoft.com/office/officeart/2008/layout/HalfCircleOrganizationChart"/>
    <dgm:cxn modelId="{DA37DDEB-BEBF-436A-9721-B701547881C1}" type="presOf" srcId="{B1EAC1A0-F103-45E0-8A4C-425211EEB31F}" destId="{077AD9A9-F4F1-48F8-A356-1CE9C0A6E5C9}" srcOrd="0" destOrd="0" presId="urn:microsoft.com/office/officeart/2008/layout/HalfCircleOrganizationChart"/>
    <dgm:cxn modelId="{38ED68EC-EEDD-491C-B95C-D93976E71838}" type="presOf" srcId="{088B40DE-22FC-4A17-AF44-7ABE0EAAEEB3}" destId="{43F16059-DBCE-4ADE-A04F-220F4084A8D6}" srcOrd="0" destOrd="0" presId="urn:microsoft.com/office/officeart/2008/layout/HalfCircleOrganizationChart"/>
    <dgm:cxn modelId="{1FAF508D-A6C7-4245-B758-02FE96BA009E}" type="presParOf" srcId="{077AD9A9-F4F1-48F8-A356-1CE9C0A6E5C9}" destId="{DF4B963D-90E0-47AA-9F54-201BF0DEB163}" srcOrd="0" destOrd="0" presId="urn:microsoft.com/office/officeart/2008/layout/HalfCircleOrganizationChart"/>
    <dgm:cxn modelId="{84F79FD1-C5CE-4F3D-A9A5-7ADA7B12D5C5}" type="presParOf" srcId="{DF4B963D-90E0-47AA-9F54-201BF0DEB163}" destId="{190C4B73-FF14-4EAA-A2A9-ED8AB67DE191}" srcOrd="0" destOrd="0" presId="urn:microsoft.com/office/officeart/2008/layout/HalfCircleOrganizationChart"/>
    <dgm:cxn modelId="{70378BC7-FF32-4CF8-9889-DF619ECBE772}" type="presParOf" srcId="{190C4B73-FF14-4EAA-A2A9-ED8AB67DE191}" destId="{E0D73091-ADF7-4386-95DA-DC81E3BAD310}" srcOrd="0" destOrd="0" presId="urn:microsoft.com/office/officeart/2008/layout/HalfCircleOrganizationChart"/>
    <dgm:cxn modelId="{51E6AF05-907F-475F-B288-31BA8F388C61}" type="presParOf" srcId="{190C4B73-FF14-4EAA-A2A9-ED8AB67DE191}" destId="{2FB2674F-CBE3-4931-83FD-4E8239EC2D0E}" srcOrd="1" destOrd="0" presId="urn:microsoft.com/office/officeart/2008/layout/HalfCircleOrganizationChart"/>
    <dgm:cxn modelId="{13C065F6-1259-4836-9A23-8D33C289F657}" type="presParOf" srcId="{190C4B73-FF14-4EAA-A2A9-ED8AB67DE191}" destId="{D7BBD09E-42BB-4ACD-A977-ABC8D66EDAE6}" srcOrd="2" destOrd="0" presId="urn:microsoft.com/office/officeart/2008/layout/HalfCircleOrganizationChart"/>
    <dgm:cxn modelId="{D8F8BE15-8E63-43B8-A044-282EDE9704F2}" type="presParOf" srcId="{190C4B73-FF14-4EAA-A2A9-ED8AB67DE191}" destId="{9A2235B6-BFDD-44FC-A00F-C363AA259C75}" srcOrd="3" destOrd="0" presId="urn:microsoft.com/office/officeart/2008/layout/HalfCircleOrganizationChart"/>
    <dgm:cxn modelId="{477FB050-A3CC-489F-8FA9-57D23C7D816C}" type="presParOf" srcId="{DF4B963D-90E0-47AA-9F54-201BF0DEB163}" destId="{5A78833D-9C70-4298-9B7C-1CFB12C4B9AF}" srcOrd="1" destOrd="0" presId="urn:microsoft.com/office/officeart/2008/layout/HalfCircleOrganizationChart"/>
    <dgm:cxn modelId="{610BBDF8-2A98-4091-9174-15E1A81B0174}" type="presParOf" srcId="{5A78833D-9C70-4298-9B7C-1CFB12C4B9AF}" destId="{C1C3FBBC-7952-493A-8131-2BA91C8920A6}" srcOrd="0" destOrd="0" presId="urn:microsoft.com/office/officeart/2008/layout/HalfCircleOrganizationChart"/>
    <dgm:cxn modelId="{FE75F9B7-7501-4F74-9390-A8314E3966C5}" type="presParOf" srcId="{5A78833D-9C70-4298-9B7C-1CFB12C4B9AF}" destId="{06957C7D-E445-428B-BF43-4CA8E7CF677D}" srcOrd="1" destOrd="0" presId="urn:microsoft.com/office/officeart/2008/layout/HalfCircleOrganizationChart"/>
    <dgm:cxn modelId="{24FC62E9-F499-43C4-B3B8-5C5C0FE7A341}" type="presParOf" srcId="{06957C7D-E445-428B-BF43-4CA8E7CF677D}" destId="{2C240977-A476-4460-A1E9-CBF20CEE787C}" srcOrd="0" destOrd="0" presId="urn:microsoft.com/office/officeart/2008/layout/HalfCircleOrganizationChart"/>
    <dgm:cxn modelId="{732A8F5B-E5D0-4F0C-AC55-4F666E70B75C}" type="presParOf" srcId="{2C240977-A476-4460-A1E9-CBF20CEE787C}" destId="{453EE5EF-82B3-41A8-996E-534BE941AAAF}" srcOrd="0" destOrd="0" presId="urn:microsoft.com/office/officeart/2008/layout/HalfCircleOrganizationChart"/>
    <dgm:cxn modelId="{39BF678D-CAD6-4313-A3D4-6011F1F5A6AC}" type="presParOf" srcId="{2C240977-A476-4460-A1E9-CBF20CEE787C}" destId="{F48B2982-59BB-4706-99BF-9C3BF34E11B9}" srcOrd="1" destOrd="0" presId="urn:microsoft.com/office/officeart/2008/layout/HalfCircleOrganizationChart"/>
    <dgm:cxn modelId="{7B5F9286-2871-45FB-9428-60EC6D6A0C9D}" type="presParOf" srcId="{2C240977-A476-4460-A1E9-CBF20CEE787C}" destId="{A9EA3ECE-D87D-4494-AB5B-299E7BE28A2F}" srcOrd="2" destOrd="0" presId="urn:microsoft.com/office/officeart/2008/layout/HalfCircleOrganizationChart"/>
    <dgm:cxn modelId="{0B5FFA32-5133-445E-9C51-90449D2CAA32}" type="presParOf" srcId="{2C240977-A476-4460-A1E9-CBF20CEE787C}" destId="{4545E011-4463-480D-9A4A-2C972F494643}" srcOrd="3" destOrd="0" presId="urn:microsoft.com/office/officeart/2008/layout/HalfCircleOrganizationChart"/>
    <dgm:cxn modelId="{6163F387-22EA-41F6-8B27-D3C5B1925813}" type="presParOf" srcId="{06957C7D-E445-428B-BF43-4CA8E7CF677D}" destId="{E246F2BD-8C7A-462C-9846-4235CB1ECF89}" srcOrd="1" destOrd="0" presId="urn:microsoft.com/office/officeart/2008/layout/HalfCircleOrganizationChart"/>
    <dgm:cxn modelId="{F9943088-6B19-4B4B-BFFD-078EFF8660EA}" type="presParOf" srcId="{E246F2BD-8C7A-462C-9846-4235CB1ECF89}" destId="{43F16059-DBCE-4ADE-A04F-220F4084A8D6}" srcOrd="0" destOrd="0" presId="urn:microsoft.com/office/officeart/2008/layout/HalfCircleOrganizationChart"/>
    <dgm:cxn modelId="{A467A619-4BD9-4015-A92A-8C2F0F54B79E}" type="presParOf" srcId="{E246F2BD-8C7A-462C-9846-4235CB1ECF89}" destId="{B9E7C613-824D-47A2-8D43-EE3AE2144AF9}" srcOrd="1" destOrd="0" presId="urn:microsoft.com/office/officeart/2008/layout/HalfCircleOrganizationChart"/>
    <dgm:cxn modelId="{B04D3110-31E4-4A48-9729-084067EF024C}" type="presParOf" srcId="{B9E7C613-824D-47A2-8D43-EE3AE2144AF9}" destId="{D31D0C9B-1E02-43FA-A39E-4B9D06DAB7A7}" srcOrd="0" destOrd="0" presId="urn:microsoft.com/office/officeart/2008/layout/HalfCircleOrganizationChart"/>
    <dgm:cxn modelId="{E6A386F9-A063-4D22-967A-8A18E20AAB76}" type="presParOf" srcId="{D31D0C9B-1E02-43FA-A39E-4B9D06DAB7A7}" destId="{79348021-65A2-479F-8E36-08C3C7FA0CA2}" srcOrd="0" destOrd="0" presId="urn:microsoft.com/office/officeart/2008/layout/HalfCircleOrganizationChart"/>
    <dgm:cxn modelId="{7458E14F-AB71-4307-B943-94CAAC84FAF7}" type="presParOf" srcId="{D31D0C9B-1E02-43FA-A39E-4B9D06DAB7A7}" destId="{8F4C58E7-9592-4101-A15D-95CBBD18E45F}" srcOrd="1" destOrd="0" presId="urn:microsoft.com/office/officeart/2008/layout/HalfCircleOrganizationChart"/>
    <dgm:cxn modelId="{396D5ADD-9845-449B-8768-E4F0AB522646}" type="presParOf" srcId="{D31D0C9B-1E02-43FA-A39E-4B9D06DAB7A7}" destId="{61294C0C-94DB-458D-AD45-B43A4DE3F3FD}" srcOrd="2" destOrd="0" presId="urn:microsoft.com/office/officeart/2008/layout/HalfCircleOrganizationChart"/>
    <dgm:cxn modelId="{F28DC151-F6EB-4A51-AC58-F697A32E1567}" type="presParOf" srcId="{D31D0C9B-1E02-43FA-A39E-4B9D06DAB7A7}" destId="{BA370ACD-524D-40C1-B360-078B078E76CB}" srcOrd="3" destOrd="0" presId="urn:microsoft.com/office/officeart/2008/layout/HalfCircleOrganizationChart"/>
    <dgm:cxn modelId="{A53A1CF9-CD33-4FE8-A1CE-502139172363}" type="presParOf" srcId="{B9E7C613-824D-47A2-8D43-EE3AE2144AF9}" destId="{4B40889F-A422-4316-B244-9239AE15C0DA}" srcOrd="1" destOrd="0" presId="urn:microsoft.com/office/officeart/2008/layout/HalfCircleOrganizationChart"/>
    <dgm:cxn modelId="{F8EA8CD8-8474-49F3-A10F-E08BB1889FE3}" type="presParOf" srcId="{4B40889F-A422-4316-B244-9239AE15C0DA}" destId="{CF3B5F0A-1D9F-442E-A513-1DF24BEA9FE1}" srcOrd="0" destOrd="0" presId="urn:microsoft.com/office/officeart/2008/layout/HalfCircleOrganizationChart"/>
    <dgm:cxn modelId="{3525C0D7-BE19-46BA-A8B1-C63B91386499}" type="presParOf" srcId="{4B40889F-A422-4316-B244-9239AE15C0DA}" destId="{85E15916-66C7-415B-B0B2-F0A3CDB94766}" srcOrd="1" destOrd="0" presId="urn:microsoft.com/office/officeart/2008/layout/HalfCircleOrganizationChart"/>
    <dgm:cxn modelId="{6CDE3B82-FC1E-4E32-AE2B-A2E1BC0CC70E}" type="presParOf" srcId="{85E15916-66C7-415B-B0B2-F0A3CDB94766}" destId="{EAD3C7BF-FA5D-4AFF-82FE-4893324B44F1}" srcOrd="0" destOrd="0" presId="urn:microsoft.com/office/officeart/2008/layout/HalfCircleOrganizationChart"/>
    <dgm:cxn modelId="{128EAF6C-AB97-4417-9203-CD66B3812290}" type="presParOf" srcId="{EAD3C7BF-FA5D-4AFF-82FE-4893324B44F1}" destId="{DA88C50D-B1DD-4CFA-8617-252919D12880}" srcOrd="0" destOrd="0" presId="urn:microsoft.com/office/officeart/2008/layout/HalfCircleOrganizationChart"/>
    <dgm:cxn modelId="{CD9169AE-F8B8-4049-AD1A-3C7E894EF6B9}" type="presParOf" srcId="{EAD3C7BF-FA5D-4AFF-82FE-4893324B44F1}" destId="{19801BBE-1177-43AE-9F7A-761FB29926BE}" srcOrd="1" destOrd="0" presId="urn:microsoft.com/office/officeart/2008/layout/HalfCircleOrganizationChart"/>
    <dgm:cxn modelId="{AA49F7FE-DEF3-4D2D-8F0A-ED2166E6331E}" type="presParOf" srcId="{EAD3C7BF-FA5D-4AFF-82FE-4893324B44F1}" destId="{CE11920E-F48E-49BD-B21F-C10255CEE1C6}" srcOrd="2" destOrd="0" presId="urn:microsoft.com/office/officeart/2008/layout/HalfCircleOrganizationChart"/>
    <dgm:cxn modelId="{6402B7F9-413A-46AB-B8A5-EB222F7B08F0}" type="presParOf" srcId="{EAD3C7BF-FA5D-4AFF-82FE-4893324B44F1}" destId="{BB26E167-8B8D-45E2-AF09-69A33DA05192}" srcOrd="3" destOrd="0" presId="urn:microsoft.com/office/officeart/2008/layout/HalfCircleOrganizationChart"/>
    <dgm:cxn modelId="{4C9BC1EB-C742-4EB0-9233-5AFC913A7E3D}" type="presParOf" srcId="{85E15916-66C7-415B-B0B2-F0A3CDB94766}" destId="{849ABB27-C980-458D-99D2-4312875A2CB9}" srcOrd="1" destOrd="0" presId="urn:microsoft.com/office/officeart/2008/layout/HalfCircleOrganizationChart"/>
    <dgm:cxn modelId="{EFC9324B-E50F-4B1B-A067-22AB98B3C2C5}" type="presParOf" srcId="{85E15916-66C7-415B-B0B2-F0A3CDB94766}" destId="{12CCB95D-F43C-4730-89F9-6FF8BEDA40F9}" srcOrd="2" destOrd="0" presId="urn:microsoft.com/office/officeart/2008/layout/HalfCircleOrganizationChart"/>
    <dgm:cxn modelId="{E5795178-C4AB-4C23-A032-EB4BC86283E5}" type="presParOf" srcId="{B9E7C613-824D-47A2-8D43-EE3AE2144AF9}" destId="{AE8DF485-3BEE-447D-9E9C-E53174E9BA86}" srcOrd="2" destOrd="0" presId="urn:microsoft.com/office/officeart/2008/layout/HalfCircleOrganizationChart"/>
    <dgm:cxn modelId="{4CE91C00-8EAA-47EB-9749-F3D32DC73954}" type="presParOf" srcId="{06957C7D-E445-428B-BF43-4CA8E7CF677D}" destId="{32958382-72F4-49E7-9D70-1C3D3A726D8E}" srcOrd="2" destOrd="0" presId="urn:microsoft.com/office/officeart/2008/layout/HalfCircleOrganizationChart"/>
    <dgm:cxn modelId="{9E48BD5A-6131-4DC3-9281-0A93CF5DD80A}" type="presParOf" srcId="{DF4B963D-90E0-47AA-9F54-201BF0DEB163}" destId="{085876D7-8BE8-4CDB-B807-2ABCA378E653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3B5F0A-1D9F-442E-A513-1DF24BEA9FE1}">
      <dsp:nvSpPr>
        <dsp:cNvPr id="0" name=""/>
        <dsp:cNvSpPr/>
      </dsp:nvSpPr>
      <dsp:spPr>
        <a:xfrm>
          <a:off x="2585498" y="2335374"/>
          <a:ext cx="558975" cy="364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549"/>
              </a:lnTo>
              <a:lnTo>
                <a:pt x="558975" y="3645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F16059-DBCE-4ADE-A04F-220F4084A8D6}">
      <dsp:nvSpPr>
        <dsp:cNvPr id="0" name=""/>
        <dsp:cNvSpPr/>
      </dsp:nvSpPr>
      <dsp:spPr>
        <a:xfrm>
          <a:off x="2539778" y="1472607"/>
          <a:ext cx="91440" cy="2551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1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3FBBC-7952-493A-8131-2BA91C8920A6}">
      <dsp:nvSpPr>
        <dsp:cNvPr id="0" name=""/>
        <dsp:cNvSpPr/>
      </dsp:nvSpPr>
      <dsp:spPr>
        <a:xfrm>
          <a:off x="2539778" y="609841"/>
          <a:ext cx="91440" cy="2551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18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2674F-CBE3-4931-83FD-4E8239EC2D0E}">
      <dsp:nvSpPr>
        <dsp:cNvPr id="0" name=""/>
        <dsp:cNvSpPr/>
      </dsp:nvSpPr>
      <dsp:spPr>
        <a:xfrm>
          <a:off x="2281707" y="2259"/>
          <a:ext cx="607582" cy="60758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BD09E-42BB-4ACD-A977-ABC8D66EDAE6}">
      <dsp:nvSpPr>
        <dsp:cNvPr id="0" name=""/>
        <dsp:cNvSpPr/>
      </dsp:nvSpPr>
      <dsp:spPr>
        <a:xfrm>
          <a:off x="2281707" y="2259"/>
          <a:ext cx="607582" cy="60758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D73091-ADF7-4386-95DA-DC81E3BAD310}">
      <dsp:nvSpPr>
        <dsp:cNvPr id="0" name=""/>
        <dsp:cNvSpPr/>
      </dsp:nvSpPr>
      <dsp:spPr>
        <a:xfrm>
          <a:off x="1977916" y="111623"/>
          <a:ext cx="1215164" cy="38885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Trang chủ</a:t>
          </a:r>
        </a:p>
      </dsp:txBody>
      <dsp:txXfrm>
        <a:off x="1977916" y="111623"/>
        <a:ext cx="1215164" cy="388852"/>
      </dsp:txXfrm>
    </dsp:sp>
    <dsp:sp modelId="{F48B2982-59BB-4706-99BF-9C3BF34E11B9}">
      <dsp:nvSpPr>
        <dsp:cNvPr id="0" name=""/>
        <dsp:cNvSpPr/>
      </dsp:nvSpPr>
      <dsp:spPr>
        <a:xfrm>
          <a:off x="2281707" y="865025"/>
          <a:ext cx="607582" cy="60758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EA3ECE-D87D-4494-AB5B-299E7BE28A2F}">
      <dsp:nvSpPr>
        <dsp:cNvPr id="0" name=""/>
        <dsp:cNvSpPr/>
      </dsp:nvSpPr>
      <dsp:spPr>
        <a:xfrm>
          <a:off x="2281707" y="865025"/>
          <a:ext cx="607582" cy="60758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EE5EF-82B3-41A8-996E-534BE941AAAF}">
      <dsp:nvSpPr>
        <dsp:cNvPr id="0" name=""/>
        <dsp:cNvSpPr/>
      </dsp:nvSpPr>
      <dsp:spPr>
        <a:xfrm>
          <a:off x="1977916" y="974390"/>
          <a:ext cx="1215164" cy="38885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Shop</a:t>
          </a:r>
        </a:p>
      </dsp:txBody>
      <dsp:txXfrm>
        <a:off x="1977916" y="974390"/>
        <a:ext cx="1215164" cy="388852"/>
      </dsp:txXfrm>
    </dsp:sp>
    <dsp:sp modelId="{8F4C58E7-9592-4101-A15D-95CBBD18E45F}">
      <dsp:nvSpPr>
        <dsp:cNvPr id="0" name=""/>
        <dsp:cNvSpPr/>
      </dsp:nvSpPr>
      <dsp:spPr>
        <a:xfrm>
          <a:off x="2281707" y="1727792"/>
          <a:ext cx="607582" cy="60758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94C0C-94DB-458D-AD45-B43A4DE3F3FD}">
      <dsp:nvSpPr>
        <dsp:cNvPr id="0" name=""/>
        <dsp:cNvSpPr/>
      </dsp:nvSpPr>
      <dsp:spPr>
        <a:xfrm>
          <a:off x="2281707" y="1727792"/>
          <a:ext cx="607582" cy="60758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348021-65A2-479F-8E36-08C3C7FA0CA2}">
      <dsp:nvSpPr>
        <dsp:cNvPr id="0" name=""/>
        <dsp:cNvSpPr/>
      </dsp:nvSpPr>
      <dsp:spPr>
        <a:xfrm>
          <a:off x="1977916" y="1837157"/>
          <a:ext cx="1215164" cy="38885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Sản phẩm</a:t>
          </a:r>
        </a:p>
      </dsp:txBody>
      <dsp:txXfrm>
        <a:off x="1977916" y="1837157"/>
        <a:ext cx="1215164" cy="388852"/>
      </dsp:txXfrm>
    </dsp:sp>
    <dsp:sp modelId="{19801BBE-1177-43AE-9F7A-761FB29926BE}">
      <dsp:nvSpPr>
        <dsp:cNvPr id="0" name=""/>
        <dsp:cNvSpPr/>
      </dsp:nvSpPr>
      <dsp:spPr>
        <a:xfrm>
          <a:off x="3071563" y="2590558"/>
          <a:ext cx="607582" cy="60758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11920E-F48E-49BD-B21F-C10255CEE1C6}">
      <dsp:nvSpPr>
        <dsp:cNvPr id="0" name=""/>
        <dsp:cNvSpPr/>
      </dsp:nvSpPr>
      <dsp:spPr>
        <a:xfrm>
          <a:off x="3071563" y="2590558"/>
          <a:ext cx="607582" cy="60758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8C50D-B1DD-4CFA-8617-252919D12880}">
      <dsp:nvSpPr>
        <dsp:cNvPr id="0" name=""/>
        <dsp:cNvSpPr/>
      </dsp:nvSpPr>
      <dsp:spPr>
        <a:xfrm>
          <a:off x="2767772" y="2699923"/>
          <a:ext cx="1215164" cy="38885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Thông tin sản phẩm</a:t>
          </a:r>
        </a:p>
      </dsp:txBody>
      <dsp:txXfrm>
        <a:off x="2767772" y="2699923"/>
        <a:ext cx="1215164" cy="388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A6ADE-B1A6-4C03-8283-A5FDF00B1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COM2034 Template</Template>
  <TotalTime>33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Lưu Nguyễn Quỳnh Ngọc</cp:lastModifiedBy>
  <cp:revision>6</cp:revision>
  <dcterms:created xsi:type="dcterms:W3CDTF">2022-01-08T23:44:00Z</dcterms:created>
  <dcterms:modified xsi:type="dcterms:W3CDTF">2022-02-26T06:57:00Z</dcterms:modified>
</cp:coreProperties>
</file>